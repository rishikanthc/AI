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E6AF1" w14:textId="77777777" w:rsidR="009B5781" w:rsidRDefault="00CF6F75">
      <w:pPr>
        <w:pStyle w:val="Title"/>
      </w:pPr>
      <w:r>
        <w:t>Homework 1</w:t>
      </w:r>
    </w:p>
    <w:p w14:paraId="3B797665" w14:textId="77777777" w:rsidR="009B5781" w:rsidRDefault="00811A60">
      <w:pPr>
        <w:pStyle w:val="Heading1"/>
      </w:pPr>
      <w:r>
        <w:t>Python Program</w:t>
      </w:r>
    </w:p>
    <w:p w14:paraId="3DBFC82C" w14:textId="77777777" w:rsidR="00811A60" w:rsidRDefault="00811A60">
      <w:r>
        <w:t>Code Files: Gamestate.py, Search.py</w:t>
      </w:r>
      <w:r>
        <w:br/>
        <w:t>Input Files: input.txt</w:t>
      </w:r>
    </w:p>
    <w:p w14:paraId="016F24C4" w14:textId="77777777" w:rsidR="00811A60" w:rsidRDefault="00811A60">
      <w:r>
        <w:t>The Gamestate.py implements the class for storing the state of the game.</w:t>
      </w:r>
      <w:r w:rsidR="002F26D2">
        <w:t xml:space="preserve"> The file Search.py is the program that is to be run. It imports the class and implements the 3 search algorithms: Breadth first search, Depth first search and A*</w:t>
      </w:r>
    </w:p>
    <w:p w14:paraId="1FE23272" w14:textId="77777777" w:rsidR="00DB5995" w:rsidRDefault="002F26D2" w:rsidP="00DB5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rPr>
      </w:pPr>
      <w:r>
        <w:t xml:space="preserve">The </w:t>
      </w:r>
      <w:r w:rsidR="00DB5995">
        <w:t xml:space="preserve">initial state of the game is given in the file input.txt. The command to execute the program is </w:t>
      </w:r>
      <w:r w:rsidR="00DB5995">
        <w:rPr>
          <w:rFonts w:ascii="Menlo" w:hAnsi="Menlo" w:cs="Menlo"/>
          <w:color w:val="000000"/>
          <w:sz w:val="22"/>
          <w:szCs w:val="22"/>
        </w:rPr>
        <w:t>python Search.py --input input.txt</w:t>
      </w:r>
    </w:p>
    <w:p w14:paraId="43B5FE94" w14:textId="77777777" w:rsidR="002F26D2" w:rsidRDefault="002F26D2"/>
    <w:p w14:paraId="37F45DD4" w14:textId="77777777" w:rsidR="00DB5995" w:rsidRDefault="00DB5995">
      <w:r>
        <w:t>When the program is run, it displays the results of each of the search algorithm along with the details for the same.</w:t>
      </w:r>
    </w:p>
    <w:p w14:paraId="34C058F2" w14:textId="77777777" w:rsidR="00DB5995" w:rsidRDefault="00DB5995" w:rsidP="00DB5995">
      <w:pPr>
        <w:pStyle w:val="Heading1"/>
      </w:pPr>
      <w:r>
        <w:t>Question 4</w:t>
      </w:r>
    </w:p>
    <w:p w14:paraId="522107F7" w14:textId="12EF3B13" w:rsidR="00811A60" w:rsidRDefault="00DB5995">
      <w:r>
        <w:t xml:space="preserve">The </w:t>
      </w:r>
      <w:r w:rsidR="0019644D">
        <w:t>stats for the program, for the initial state</w:t>
      </w:r>
      <w:r>
        <w:t xml:space="preserve"> given as below:</w:t>
      </w:r>
    </w:p>
    <w:p w14:paraId="7C410286" w14:textId="0C5DF6B7" w:rsidR="00DB5995" w:rsidRDefault="00DB5995" w:rsidP="0019644D">
      <w:pPr>
        <w:jc w:val="center"/>
      </w:pPr>
      <w:r>
        <w:t>1,2,5</w:t>
      </w:r>
      <w:r>
        <w:br/>
      </w:r>
      <w:r>
        <w:t>3,4,0</w:t>
      </w:r>
      <w:r>
        <w:br/>
      </w:r>
      <w:r>
        <w:t>6,7,8</w:t>
      </w:r>
    </w:p>
    <w:tbl>
      <w:tblPr>
        <w:tblStyle w:val="TableGrid"/>
        <w:tblW w:w="0" w:type="auto"/>
        <w:jc w:val="center"/>
        <w:tblLook w:val="04A0" w:firstRow="1" w:lastRow="0" w:firstColumn="1" w:lastColumn="0" w:noHBand="0" w:noVBand="1"/>
      </w:tblPr>
      <w:tblGrid>
        <w:gridCol w:w="2625"/>
        <w:gridCol w:w="2625"/>
        <w:gridCol w:w="2626"/>
        <w:gridCol w:w="2626"/>
      </w:tblGrid>
      <w:tr w:rsidR="0019644D" w14:paraId="22993B77" w14:textId="77777777" w:rsidTr="0019644D">
        <w:trPr>
          <w:jc w:val="center"/>
        </w:trPr>
        <w:tc>
          <w:tcPr>
            <w:tcW w:w="2625" w:type="dxa"/>
          </w:tcPr>
          <w:p w14:paraId="650ACB0F" w14:textId="77777777" w:rsidR="00DB5995" w:rsidRDefault="00DB5995" w:rsidP="00DB5995">
            <w:pPr>
              <w:pStyle w:val="ListParagraph"/>
              <w:ind w:left="0"/>
            </w:pPr>
            <w:r>
              <w:t>Parameters</w:t>
            </w:r>
          </w:p>
        </w:tc>
        <w:tc>
          <w:tcPr>
            <w:tcW w:w="2625" w:type="dxa"/>
          </w:tcPr>
          <w:p w14:paraId="6A1CEC5E" w14:textId="77777777" w:rsidR="00DB5995" w:rsidRDefault="00DB5995" w:rsidP="00DB5995">
            <w:pPr>
              <w:pStyle w:val="ListParagraph"/>
              <w:ind w:left="0"/>
            </w:pPr>
            <w:r>
              <w:t>BFS</w:t>
            </w:r>
          </w:p>
        </w:tc>
        <w:tc>
          <w:tcPr>
            <w:tcW w:w="2626" w:type="dxa"/>
          </w:tcPr>
          <w:p w14:paraId="72A4BDE4" w14:textId="77777777" w:rsidR="00DB5995" w:rsidRDefault="00DB5995" w:rsidP="00DB5995">
            <w:pPr>
              <w:pStyle w:val="ListParagraph"/>
              <w:ind w:left="0"/>
            </w:pPr>
            <w:r>
              <w:t>DFS</w:t>
            </w:r>
          </w:p>
        </w:tc>
        <w:tc>
          <w:tcPr>
            <w:tcW w:w="2626" w:type="dxa"/>
          </w:tcPr>
          <w:p w14:paraId="3515DBAD" w14:textId="77777777" w:rsidR="00DB5995" w:rsidRDefault="00DB5995" w:rsidP="00DB5995">
            <w:pPr>
              <w:pStyle w:val="ListParagraph"/>
              <w:ind w:left="0"/>
            </w:pPr>
            <w:r>
              <w:t>A*</w:t>
            </w:r>
          </w:p>
        </w:tc>
      </w:tr>
      <w:tr w:rsidR="0019644D" w14:paraId="60547994" w14:textId="77777777" w:rsidTr="0019644D">
        <w:trPr>
          <w:jc w:val="center"/>
        </w:trPr>
        <w:tc>
          <w:tcPr>
            <w:tcW w:w="2625" w:type="dxa"/>
          </w:tcPr>
          <w:p w14:paraId="6B8AFFDF" w14:textId="77777777" w:rsidR="00DB5995" w:rsidRDefault="00DB5995" w:rsidP="00DB5995">
            <w:pPr>
              <w:pStyle w:val="ListParagraph"/>
              <w:ind w:left="0"/>
            </w:pPr>
            <w:r>
              <w:t>Cost of path</w:t>
            </w:r>
          </w:p>
        </w:tc>
        <w:tc>
          <w:tcPr>
            <w:tcW w:w="2625" w:type="dxa"/>
          </w:tcPr>
          <w:p w14:paraId="4E86FE54" w14:textId="77777777" w:rsidR="00DB5995" w:rsidRDefault="00DB5995" w:rsidP="00DB5995">
            <w:pPr>
              <w:pStyle w:val="ListParagraph"/>
              <w:ind w:left="0"/>
            </w:pPr>
            <w:r>
              <w:t>3</w:t>
            </w:r>
          </w:p>
        </w:tc>
        <w:tc>
          <w:tcPr>
            <w:tcW w:w="2626" w:type="dxa"/>
          </w:tcPr>
          <w:p w14:paraId="2BD7C125" w14:textId="77777777" w:rsidR="00DB5995" w:rsidRDefault="007A1A03" w:rsidP="00DB5995">
            <w:pPr>
              <w:pStyle w:val="ListParagraph"/>
              <w:ind w:left="0"/>
            </w:pPr>
            <w:r>
              <w:t>3</w:t>
            </w:r>
          </w:p>
        </w:tc>
        <w:tc>
          <w:tcPr>
            <w:tcW w:w="2626" w:type="dxa"/>
          </w:tcPr>
          <w:p w14:paraId="0F19801C" w14:textId="77777777" w:rsidR="00DB5995" w:rsidRDefault="007A1A03" w:rsidP="00DB5995">
            <w:pPr>
              <w:pStyle w:val="ListParagraph"/>
              <w:ind w:left="0"/>
            </w:pPr>
            <w:r>
              <w:t>3</w:t>
            </w:r>
          </w:p>
        </w:tc>
      </w:tr>
      <w:tr w:rsidR="0019644D" w14:paraId="7D3F3C89" w14:textId="77777777" w:rsidTr="0019644D">
        <w:trPr>
          <w:jc w:val="center"/>
        </w:trPr>
        <w:tc>
          <w:tcPr>
            <w:tcW w:w="2625" w:type="dxa"/>
          </w:tcPr>
          <w:p w14:paraId="23C90094" w14:textId="77777777" w:rsidR="00DB5995" w:rsidRDefault="00DB5995" w:rsidP="00DB5995">
            <w:pPr>
              <w:pStyle w:val="ListParagraph"/>
              <w:ind w:left="0"/>
            </w:pPr>
            <w:r>
              <w:t>Nodes Expanded</w:t>
            </w:r>
          </w:p>
        </w:tc>
        <w:tc>
          <w:tcPr>
            <w:tcW w:w="2625" w:type="dxa"/>
          </w:tcPr>
          <w:p w14:paraId="7127F120" w14:textId="77777777" w:rsidR="00DB5995" w:rsidRDefault="00DB5995" w:rsidP="00DB5995">
            <w:pPr>
              <w:pStyle w:val="ListParagraph"/>
              <w:ind w:left="0"/>
            </w:pPr>
            <w:r>
              <w:t>12</w:t>
            </w:r>
          </w:p>
        </w:tc>
        <w:tc>
          <w:tcPr>
            <w:tcW w:w="2626" w:type="dxa"/>
          </w:tcPr>
          <w:p w14:paraId="245A3DC8" w14:textId="77777777" w:rsidR="00DB5995" w:rsidRDefault="007A1A03" w:rsidP="00DB5995">
            <w:pPr>
              <w:pStyle w:val="ListParagraph"/>
              <w:ind w:left="0"/>
            </w:pPr>
            <w:r>
              <w:t>97</w:t>
            </w:r>
          </w:p>
        </w:tc>
        <w:tc>
          <w:tcPr>
            <w:tcW w:w="2626" w:type="dxa"/>
          </w:tcPr>
          <w:p w14:paraId="3500DD86" w14:textId="77777777" w:rsidR="00DB5995" w:rsidRDefault="007A1A03" w:rsidP="00DB5995">
            <w:pPr>
              <w:pStyle w:val="ListParagraph"/>
              <w:ind w:left="0"/>
            </w:pPr>
            <w:r>
              <w:t>12</w:t>
            </w:r>
          </w:p>
        </w:tc>
      </w:tr>
      <w:tr w:rsidR="0019644D" w14:paraId="236443F6" w14:textId="77777777" w:rsidTr="0019644D">
        <w:trPr>
          <w:jc w:val="center"/>
        </w:trPr>
        <w:tc>
          <w:tcPr>
            <w:tcW w:w="2625" w:type="dxa"/>
          </w:tcPr>
          <w:p w14:paraId="7E025252" w14:textId="77777777" w:rsidR="00DB5995" w:rsidRDefault="00DB5995" w:rsidP="00DB5995">
            <w:pPr>
              <w:pStyle w:val="ListParagraph"/>
              <w:ind w:left="0"/>
            </w:pPr>
            <w:r>
              <w:t>Maximum depth</w:t>
            </w:r>
          </w:p>
        </w:tc>
        <w:tc>
          <w:tcPr>
            <w:tcW w:w="2625" w:type="dxa"/>
          </w:tcPr>
          <w:p w14:paraId="3A1D0C0D" w14:textId="77777777" w:rsidR="00DB5995" w:rsidRDefault="00DB5995" w:rsidP="00DB5995">
            <w:pPr>
              <w:pStyle w:val="ListParagraph"/>
              <w:ind w:left="0"/>
            </w:pPr>
            <w:r>
              <w:t>5</w:t>
            </w:r>
          </w:p>
        </w:tc>
        <w:tc>
          <w:tcPr>
            <w:tcW w:w="2626" w:type="dxa"/>
          </w:tcPr>
          <w:p w14:paraId="076416BC" w14:textId="77777777" w:rsidR="00DB5995" w:rsidRDefault="007A1A03" w:rsidP="00DB5995">
            <w:pPr>
              <w:pStyle w:val="ListParagraph"/>
              <w:ind w:left="0"/>
            </w:pPr>
            <w:r>
              <w:t>63</w:t>
            </w:r>
          </w:p>
        </w:tc>
        <w:tc>
          <w:tcPr>
            <w:tcW w:w="2626" w:type="dxa"/>
          </w:tcPr>
          <w:p w14:paraId="25C8CCC4" w14:textId="77777777" w:rsidR="00DB5995" w:rsidRDefault="007A1A03" w:rsidP="00DB5995">
            <w:pPr>
              <w:pStyle w:val="ListParagraph"/>
              <w:ind w:left="0"/>
            </w:pPr>
            <w:r>
              <w:t>5</w:t>
            </w:r>
          </w:p>
        </w:tc>
      </w:tr>
      <w:tr w:rsidR="0019644D" w14:paraId="6D192D84" w14:textId="77777777" w:rsidTr="0019644D">
        <w:trPr>
          <w:jc w:val="center"/>
        </w:trPr>
        <w:tc>
          <w:tcPr>
            <w:tcW w:w="2625" w:type="dxa"/>
          </w:tcPr>
          <w:p w14:paraId="588FF627" w14:textId="77777777" w:rsidR="00DB5995" w:rsidRDefault="00DB5995" w:rsidP="00DB5995">
            <w:pPr>
              <w:pStyle w:val="ListParagraph"/>
              <w:ind w:left="0"/>
            </w:pPr>
            <w:r>
              <w:t>Memory</w:t>
            </w:r>
          </w:p>
        </w:tc>
        <w:tc>
          <w:tcPr>
            <w:tcW w:w="2625" w:type="dxa"/>
          </w:tcPr>
          <w:p w14:paraId="25E32271" w14:textId="77777777" w:rsidR="00DB5995" w:rsidRDefault="007A1A03" w:rsidP="00DB5995">
            <w:pPr>
              <w:pStyle w:val="ListParagraph"/>
              <w:ind w:left="0"/>
            </w:pPr>
            <w:r>
              <w:t>280 Bytes</w:t>
            </w:r>
          </w:p>
        </w:tc>
        <w:tc>
          <w:tcPr>
            <w:tcW w:w="2626" w:type="dxa"/>
          </w:tcPr>
          <w:p w14:paraId="15AD0E96" w14:textId="77777777" w:rsidR="00DB5995" w:rsidRDefault="007A1A03" w:rsidP="00DB5995">
            <w:pPr>
              <w:pStyle w:val="ListParagraph"/>
              <w:ind w:left="0"/>
            </w:pPr>
            <w:r>
              <w:t>3528 Bytes</w:t>
            </w:r>
          </w:p>
        </w:tc>
        <w:tc>
          <w:tcPr>
            <w:tcW w:w="2626" w:type="dxa"/>
          </w:tcPr>
          <w:p w14:paraId="2B15598D" w14:textId="77777777" w:rsidR="00DB5995" w:rsidRDefault="007A1A03" w:rsidP="00DB5995">
            <w:pPr>
              <w:pStyle w:val="ListParagraph"/>
              <w:ind w:left="0"/>
            </w:pPr>
            <w:r>
              <w:t>280 Bytes</w:t>
            </w:r>
          </w:p>
        </w:tc>
      </w:tr>
      <w:tr w:rsidR="0019644D" w14:paraId="00E3120C" w14:textId="77777777" w:rsidTr="0019644D">
        <w:trPr>
          <w:jc w:val="center"/>
        </w:trPr>
        <w:tc>
          <w:tcPr>
            <w:tcW w:w="2625" w:type="dxa"/>
          </w:tcPr>
          <w:p w14:paraId="79F4231A" w14:textId="77777777" w:rsidR="00DB5995" w:rsidRDefault="00DB5995" w:rsidP="00DB5995">
            <w:pPr>
              <w:pStyle w:val="ListParagraph"/>
              <w:ind w:left="0"/>
            </w:pPr>
            <w:r>
              <w:t>Running Time</w:t>
            </w:r>
          </w:p>
        </w:tc>
        <w:tc>
          <w:tcPr>
            <w:tcW w:w="2625" w:type="dxa"/>
          </w:tcPr>
          <w:p w14:paraId="25F389EB" w14:textId="77777777" w:rsidR="00DB5995" w:rsidRDefault="007A1A03" w:rsidP="00DB5995">
            <w:pPr>
              <w:pStyle w:val="ListParagraph"/>
              <w:ind w:left="0"/>
            </w:pPr>
            <w:r>
              <w:t>7 milliseconds</w:t>
            </w:r>
          </w:p>
        </w:tc>
        <w:tc>
          <w:tcPr>
            <w:tcW w:w="2626" w:type="dxa"/>
          </w:tcPr>
          <w:p w14:paraId="0AFEBE63" w14:textId="77777777" w:rsidR="00DB5995" w:rsidRDefault="007A1A03" w:rsidP="00DB5995">
            <w:pPr>
              <w:pStyle w:val="ListParagraph"/>
              <w:ind w:left="0"/>
            </w:pPr>
            <w:r>
              <w:t>63 milliseconds</w:t>
            </w:r>
          </w:p>
        </w:tc>
        <w:tc>
          <w:tcPr>
            <w:tcW w:w="2626" w:type="dxa"/>
          </w:tcPr>
          <w:p w14:paraId="69DA906A" w14:textId="77777777" w:rsidR="00DB5995" w:rsidRDefault="007A1A03" w:rsidP="00DB5995">
            <w:pPr>
              <w:pStyle w:val="ListParagraph"/>
              <w:ind w:left="0"/>
            </w:pPr>
            <w:r>
              <w:t>6 milliseconds</w:t>
            </w:r>
          </w:p>
        </w:tc>
      </w:tr>
    </w:tbl>
    <w:p w14:paraId="5F406E4A" w14:textId="77777777" w:rsidR="0019644D" w:rsidRDefault="0019644D" w:rsidP="00DB5995">
      <w:pPr>
        <w:pStyle w:val="ListParagraph"/>
      </w:pPr>
    </w:p>
    <w:p w14:paraId="0181500D" w14:textId="77777777" w:rsidR="0019644D" w:rsidRDefault="0019644D" w:rsidP="00DB5995">
      <w:pPr>
        <w:pStyle w:val="ListParagraph"/>
      </w:pPr>
    </w:p>
    <w:p w14:paraId="58E8BB84" w14:textId="77777777" w:rsidR="0019644D" w:rsidRDefault="0019644D" w:rsidP="00DB5995">
      <w:pPr>
        <w:pStyle w:val="ListParagraph"/>
      </w:pPr>
    </w:p>
    <w:p w14:paraId="736EAB04" w14:textId="77777777" w:rsidR="0019644D" w:rsidRDefault="0019644D" w:rsidP="00DB5995">
      <w:pPr>
        <w:pStyle w:val="ListParagraph"/>
      </w:pPr>
    </w:p>
    <w:p w14:paraId="77A3AB9D" w14:textId="77777777" w:rsidR="0019644D" w:rsidRDefault="0019644D" w:rsidP="00DB5995">
      <w:pPr>
        <w:pStyle w:val="ListParagraph"/>
      </w:pPr>
    </w:p>
    <w:p w14:paraId="5CFBAD47" w14:textId="77777777" w:rsidR="0019644D" w:rsidRDefault="0019644D" w:rsidP="00DB5995">
      <w:pPr>
        <w:pStyle w:val="ListParagraph"/>
      </w:pPr>
    </w:p>
    <w:p w14:paraId="6DD3F28A" w14:textId="77777777" w:rsidR="0019644D" w:rsidRPr="00B83A77" w:rsidRDefault="0019644D" w:rsidP="0019644D">
      <w:pPr>
        <w:rPr>
          <w:b/>
        </w:rPr>
      </w:pPr>
      <w:r w:rsidRPr="00B83A77">
        <w:rPr>
          <w:b/>
        </w:rPr>
        <w:lastRenderedPageBreak/>
        <w:t>The stats for the program, for the initial state given as below:</w:t>
      </w:r>
    </w:p>
    <w:p w14:paraId="22D8EC58" w14:textId="77777777" w:rsidR="0019644D" w:rsidRDefault="0019644D" w:rsidP="0019644D">
      <w:pPr>
        <w:pStyle w:val="ListParagraph"/>
        <w:jc w:val="center"/>
      </w:pPr>
      <w:r>
        <w:t>1,2,5</w:t>
      </w:r>
    </w:p>
    <w:p w14:paraId="76EFB22C" w14:textId="77777777" w:rsidR="0019644D" w:rsidRDefault="0019644D" w:rsidP="0019644D">
      <w:pPr>
        <w:pStyle w:val="ListParagraph"/>
        <w:jc w:val="center"/>
      </w:pPr>
      <w:r>
        <w:t>0,3,4</w:t>
      </w:r>
    </w:p>
    <w:p w14:paraId="45D3EA65" w14:textId="649349C1" w:rsidR="0019644D" w:rsidRDefault="0019644D" w:rsidP="0019644D">
      <w:pPr>
        <w:pStyle w:val="ListParagraph"/>
        <w:jc w:val="center"/>
      </w:pPr>
      <w:r>
        <w:t>6,7,8</w:t>
      </w:r>
    </w:p>
    <w:p w14:paraId="047AD85E" w14:textId="77777777" w:rsidR="0019644D" w:rsidRDefault="0019644D" w:rsidP="0019644D">
      <w:pPr>
        <w:pStyle w:val="ListParagraph"/>
        <w:jc w:val="center"/>
      </w:pPr>
    </w:p>
    <w:tbl>
      <w:tblPr>
        <w:tblStyle w:val="TableGrid"/>
        <w:tblW w:w="0" w:type="auto"/>
        <w:jc w:val="center"/>
        <w:tblLook w:val="04A0" w:firstRow="1" w:lastRow="0" w:firstColumn="1" w:lastColumn="0" w:noHBand="0" w:noVBand="1"/>
      </w:tblPr>
      <w:tblGrid>
        <w:gridCol w:w="2625"/>
        <w:gridCol w:w="2625"/>
        <w:gridCol w:w="2626"/>
        <w:gridCol w:w="2626"/>
      </w:tblGrid>
      <w:tr w:rsidR="0019644D" w14:paraId="3D3E83A0" w14:textId="77777777" w:rsidTr="002C35D4">
        <w:trPr>
          <w:jc w:val="center"/>
        </w:trPr>
        <w:tc>
          <w:tcPr>
            <w:tcW w:w="2625" w:type="dxa"/>
          </w:tcPr>
          <w:p w14:paraId="4A39D7D5" w14:textId="77777777" w:rsidR="0019644D" w:rsidRPr="00B83A77" w:rsidRDefault="0019644D" w:rsidP="002C35D4">
            <w:pPr>
              <w:pStyle w:val="ListParagraph"/>
              <w:ind w:left="0"/>
              <w:rPr>
                <w:b/>
              </w:rPr>
            </w:pPr>
            <w:r w:rsidRPr="00B83A77">
              <w:rPr>
                <w:b/>
              </w:rPr>
              <w:t>Parameters</w:t>
            </w:r>
          </w:p>
        </w:tc>
        <w:tc>
          <w:tcPr>
            <w:tcW w:w="2625" w:type="dxa"/>
          </w:tcPr>
          <w:p w14:paraId="2819EE9B" w14:textId="77777777" w:rsidR="0019644D" w:rsidRPr="00B83A77" w:rsidRDefault="0019644D" w:rsidP="002C35D4">
            <w:pPr>
              <w:pStyle w:val="ListParagraph"/>
              <w:ind w:left="0"/>
              <w:rPr>
                <w:b/>
              </w:rPr>
            </w:pPr>
            <w:r w:rsidRPr="00B83A77">
              <w:rPr>
                <w:b/>
              </w:rPr>
              <w:t>BFS</w:t>
            </w:r>
          </w:p>
        </w:tc>
        <w:tc>
          <w:tcPr>
            <w:tcW w:w="2626" w:type="dxa"/>
          </w:tcPr>
          <w:p w14:paraId="05E37D30" w14:textId="77777777" w:rsidR="0019644D" w:rsidRPr="00B83A77" w:rsidRDefault="0019644D" w:rsidP="002C35D4">
            <w:pPr>
              <w:pStyle w:val="ListParagraph"/>
              <w:ind w:left="0"/>
              <w:rPr>
                <w:b/>
              </w:rPr>
            </w:pPr>
            <w:r w:rsidRPr="00B83A77">
              <w:rPr>
                <w:b/>
              </w:rPr>
              <w:t>DFS</w:t>
            </w:r>
          </w:p>
        </w:tc>
        <w:tc>
          <w:tcPr>
            <w:tcW w:w="2626" w:type="dxa"/>
          </w:tcPr>
          <w:p w14:paraId="03465BDB" w14:textId="77777777" w:rsidR="0019644D" w:rsidRPr="00B83A77" w:rsidRDefault="0019644D" w:rsidP="002C35D4">
            <w:pPr>
              <w:pStyle w:val="ListParagraph"/>
              <w:ind w:left="0"/>
              <w:rPr>
                <w:b/>
              </w:rPr>
            </w:pPr>
            <w:r w:rsidRPr="00B83A77">
              <w:rPr>
                <w:b/>
              </w:rPr>
              <w:t>A*</w:t>
            </w:r>
          </w:p>
        </w:tc>
      </w:tr>
      <w:tr w:rsidR="00AB4B35" w14:paraId="71288F13" w14:textId="77777777" w:rsidTr="002C35D4">
        <w:trPr>
          <w:jc w:val="center"/>
        </w:trPr>
        <w:tc>
          <w:tcPr>
            <w:tcW w:w="2625" w:type="dxa"/>
          </w:tcPr>
          <w:p w14:paraId="224C6B45" w14:textId="77777777" w:rsidR="00AB4B35" w:rsidRPr="00B83A77" w:rsidRDefault="00AB4B35" w:rsidP="002C35D4">
            <w:pPr>
              <w:pStyle w:val="ListParagraph"/>
              <w:ind w:left="0"/>
              <w:rPr>
                <w:b/>
              </w:rPr>
            </w:pPr>
            <w:r w:rsidRPr="00B83A77">
              <w:rPr>
                <w:b/>
              </w:rPr>
              <w:t>Cost of path</w:t>
            </w:r>
          </w:p>
        </w:tc>
        <w:tc>
          <w:tcPr>
            <w:tcW w:w="2625" w:type="dxa"/>
          </w:tcPr>
          <w:p w14:paraId="68BBEDE3" w14:textId="6665126D" w:rsidR="00AB4B35" w:rsidRDefault="00AB4B35" w:rsidP="002C35D4">
            <w:pPr>
              <w:pStyle w:val="ListParagraph"/>
              <w:ind w:left="0"/>
            </w:pPr>
            <w:r>
              <w:t>5</w:t>
            </w:r>
          </w:p>
        </w:tc>
        <w:tc>
          <w:tcPr>
            <w:tcW w:w="2626" w:type="dxa"/>
          </w:tcPr>
          <w:p w14:paraId="0CA203AC" w14:textId="2739F5D2" w:rsidR="00AB4B35" w:rsidRDefault="00AB4B35" w:rsidP="002C35D4">
            <w:pPr>
              <w:pStyle w:val="ListParagraph"/>
              <w:ind w:left="0"/>
            </w:pPr>
            <w:r>
              <w:t>5</w:t>
            </w:r>
          </w:p>
        </w:tc>
        <w:tc>
          <w:tcPr>
            <w:tcW w:w="2626" w:type="dxa"/>
          </w:tcPr>
          <w:p w14:paraId="3E7387AB" w14:textId="2B4A75CC" w:rsidR="00AB4B35" w:rsidRDefault="00AB4B35" w:rsidP="002C35D4">
            <w:pPr>
              <w:pStyle w:val="ListParagraph"/>
              <w:ind w:left="0"/>
            </w:pPr>
            <w:r>
              <w:t>5</w:t>
            </w:r>
          </w:p>
        </w:tc>
      </w:tr>
      <w:tr w:rsidR="00AB4B35" w14:paraId="67F14D51" w14:textId="77777777" w:rsidTr="002C35D4">
        <w:trPr>
          <w:jc w:val="center"/>
        </w:trPr>
        <w:tc>
          <w:tcPr>
            <w:tcW w:w="2625" w:type="dxa"/>
          </w:tcPr>
          <w:p w14:paraId="3C05B195" w14:textId="77777777" w:rsidR="00AB4B35" w:rsidRPr="00B83A77" w:rsidRDefault="00AB4B35" w:rsidP="002C35D4">
            <w:pPr>
              <w:pStyle w:val="ListParagraph"/>
              <w:ind w:left="0"/>
              <w:rPr>
                <w:b/>
              </w:rPr>
            </w:pPr>
            <w:r w:rsidRPr="00B83A77">
              <w:rPr>
                <w:b/>
              </w:rPr>
              <w:t>Nodes Expanded</w:t>
            </w:r>
          </w:p>
        </w:tc>
        <w:tc>
          <w:tcPr>
            <w:tcW w:w="2625" w:type="dxa"/>
          </w:tcPr>
          <w:p w14:paraId="417A6756" w14:textId="3C1486D3" w:rsidR="00AB4B35" w:rsidRDefault="00AB4B35" w:rsidP="002C35D4">
            <w:pPr>
              <w:pStyle w:val="ListParagraph"/>
              <w:ind w:left="0"/>
            </w:pPr>
            <w:r>
              <w:t>1</w:t>
            </w:r>
            <w:r>
              <w:t>9</w:t>
            </w:r>
            <w:r>
              <w:t>6</w:t>
            </w:r>
          </w:p>
        </w:tc>
        <w:tc>
          <w:tcPr>
            <w:tcW w:w="2626" w:type="dxa"/>
          </w:tcPr>
          <w:p w14:paraId="0FDB2FA7" w14:textId="43425EE4" w:rsidR="00AB4B35" w:rsidRDefault="00AB4B35" w:rsidP="002C35D4">
            <w:pPr>
              <w:pStyle w:val="ListParagraph"/>
              <w:ind w:left="0"/>
            </w:pPr>
            <w:r>
              <w:t>545</w:t>
            </w:r>
          </w:p>
        </w:tc>
        <w:tc>
          <w:tcPr>
            <w:tcW w:w="2626" w:type="dxa"/>
          </w:tcPr>
          <w:p w14:paraId="66BFD23D" w14:textId="6295DB6A" w:rsidR="00AB4B35" w:rsidRDefault="00AB4B35" w:rsidP="002C35D4">
            <w:pPr>
              <w:pStyle w:val="ListParagraph"/>
              <w:ind w:left="0"/>
            </w:pPr>
            <w:r>
              <w:t>87</w:t>
            </w:r>
          </w:p>
        </w:tc>
      </w:tr>
      <w:tr w:rsidR="00AB4B35" w14:paraId="4CF82B5D" w14:textId="77777777" w:rsidTr="002C35D4">
        <w:trPr>
          <w:jc w:val="center"/>
        </w:trPr>
        <w:tc>
          <w:tcPr>
            <w:tcW w:w="2625" w:type="dxa"/>
          </w:tcPr>
          <w:p w14:paraId="2F30107E" w14:textId="77777777" w:rsidR="00AB4B35" w:rsidRPr="00B83A77" w:rsidRDefault="00AB4B35" w:rsidP="002C35D4">
            <w:pPr>
              <w:pStyle w:val="ListParagraph"/>
              <w:ind w:left="0"/>
              <w:rPr>
                <w:b/>
              </w:rPr>
            </w:pPr>
            <w:r w:rsidRPr="00B83A77">
              <w:rPr>
                <w:b/>
              </w:rPr>
              <w:t>Maximum depth</w:t>
            </w:r>
          </w:p>
        </w:tc>
        <w:tc>
          <w:tcPr>
            <w:tcW w:w="2625" w:type="dxa"/>
          </w:tcPr>
          <w:p w14:paraId="61F5731C" w14:textId="608D082B" w:rsidR="00AB4B35" w:rsidRDefault="00AB4B35" w:rsidP="002C35D4">
            <w:pPr>
              <w:pStyle w:val="ListParagraph"/>
              <w:ind w:left="0"/>
            </w:pPr>
            <w:r>
              <w:t>6</w:t>
            </w:r>
            <w:r>
              <w:t>9</w:t>
            </w:r>
          </w:p>
        </w:tc>
        <w:tc>
          <w:tcPr>
            <w:tcW w:w="2626" w:type="dxa"/>
          </w:tcPr>
          <w:p w14:paraId="204DE200" w14:textId="5AFA1535" w:rsidR="00AB4B35" w:rsidRDefault="00AB4B35" w:rsidP="002C35D4">
            <w:pPr>
              <w:pStyle w:val="ListParagraph"/>
              <w:ind w:left="0"/>
            </w:pPr>
            <w:r>
              <w:t>351</w:t>
            </w:r>
          </w:p>
        </w:tc>
        <w:tc>
          <w:tcPr>
            <w:tcW w:w="2626" w:type="dxa"/>
          </w:tcPr>
          <w:p w14:paraId="66E3D1E5" w14:textId="5ABFF0F8" w:rsidR="00AB4B35" w:rsidRDefault="00AB4B35" w:rsidP="002C35D4">
            <w:pPr>
              <w:pStyle w:val="ListParagraph"/>
              <w:ind w:left="0"/>
            </w:pPr>
            <w:r>
              <w:t>32</w:t>
            </w:r>
          </w:p>
        </w:tc>
      </w:tr>
      <w:tr w:rsidR="00AB4B35" w14:paraId="252F8246" w14:textId="77777777" w:rsidTr="002C35D4">
        <w:trPr>
          <w:jc w:val="center"/>
        </w:trPr>
        <w:tc>
          <w:tcPr>
            <w:tcW w:w="2625" w:type="dxa"/>
          </w:tcPr>
          <w:p w14:paraId="67A45B36" w14:textId="77777777" w:rsidR="00AB4B35" w:rsidRPr="00B83A77" w:rsidRDefault="00AB4B35" w:rsidP="002C35D4">
            <w:pPr>
              <w:pStyle w:val="ListParagraph"/>
              <w:ind w:left="0"/>
              <w:rPr>
                <w:b/>
              </w:rPr>
            </w:pPr>
            <w:r w:rsidRPr="00B83A77">
              <w:rPr>
                <w:b/>
              </w:rPr>
              <w:t>Memory</w:t>
            </w:r>
          </w:p>
        </w:tc>
        <w:tc>
          <w:tcPr>
            <w:tcW w:w="2625" w:type="dxa"/>
          </w:tcPr>
          <w:p w14:paraId="274C0AF3" w14:textId="7160C152" w:rsidR="00AB4B35" w:rsidRDefault="00AB4B35" w:rsidP="002C35D4">
            <w:pPr>
              <w:pStyle w:val="ListParagraph"/>
              <w:ind w:left="0"/>
            </w:pPr>
            <w:r>
              <w:t>3</w:t>
            </w:r>
            <w:r>
              <w:t xml:space="preserve">864 </w:t>
            </w:r>
            <w:r>
              <w:t>Bytes</w:t>
            </w:r>
          </w:p>
        </w:tc>
        <w:tc>
          <w:tcPr>
            <w:tcW w:w="2626" w:type="dxa"/>
          </w:tcPr>
          <w:p w14:paraId="2B4CC812" w14:textId="267EF217" w:rsidR="00AB4B35" w:rsidRDefault="00AB4B35" w:rsidP="0019644D">
            <w:pPr>
              <w:pStyle w:val="ListParagraph"/>
              <w:ind w:left="0"/>
            </w:pPr>
            <w:r>
              <w:t xml:space="preserve">19656 </w:t>
            </w:r>
            <w:r>
              <w:t>Bytes</w:t>
            </w:r>
          </w:p>
        </w:tc>
        <w:tc>
          <w:tcPr>
            <w:tcW w:w="2626" w:type="dxa"/>
          </w:tcPr>
          <w:p w14:paraId="3BA4326E" w14:textId="02A2A366" w:rsidR="00AB4B35" w:rsidRDefault="00AB4B35" w:rsidP="002C35D4">
            <w:pPr>
              <w:pStyle w:val="ListParagraph"/>
              <w:ind w:left="0"/>
            </w:pPr>
            <w:r>
              <w:t>1792</w:t>
            </w:r>
            <w:r>
              <w:t xml:space="preserve"> Bytes</w:t>
            </w:r>
          </w:p>
        </w:tc>
      </w:tr>
      <w:tr w:rsidR="00AB4B35" w14:paraId="6BB471B3" w14:textId="77777777" w:rsidTr="002C35D4">
        <w:trPr>
          <w:jc w:val="center"/>
        </w:trPr>
        <w:tc>
          <w:tcPr>
            <w:tcW w:w="2625" w:type="dxa"/>
          </w:tcPr>
          <w:p w14:paraId="2AA588E1" w14:textId="77777777" w:rsidR="00AB4B35" w:rsidRPr="00B83A77" w:rsidRDefault="00AB4B35" w:rsidP="002C35D4">
            <w:pPr>
              <w:pStyle w:val="ListParagraph"/>
              <w:ind w:left="0"/>
              <w:rPr>
                <w:b/>
              </w:rPr>
            </w:pPr>
            <w:r w:rsidRPr="00B83A77">
              <w:rPr>
                <w:b/>
              </w:rPr>
              <w:t>Running Time</w:t>
            </w:r>
          </w:p>
        </w:tc>
        <w:tc>
          <w:tcPr>
            <w:tcW w:w="2625" w:type="dxa"/>
          </w:tcPr>
          <w:p w14:paraId="2B80E439" w14:textId="0C5C28ED" w:rsidR="00AB4B35" w:rsidRDefault="00AB4B35" w:rsidP="002C35D4">
            <w:pPr>
              <w:pStyle w:val="ListParagraph"/>
              <w:ind w:left="0"/>
            </w:pPr>
            <w:r>
              <w:t>1</w:t>
            </w:r>
            <w:r>
              <w:t>3</w:t>
            </w:r>
            <w:r>
              <w:t>2</w:t>
            </w:r>
            <w:r>
              <w:t xml:space="preserve"> milliseconds</w:t>
            </w:r>
          </w:p>
        </w:tc>
        <w:tc>
          <w:tcPr>
            <w:tcW w:w="2626" w:type="dxa"/>
          </w:tcPr>
          <w:p w14:paraId="0AC0394D" w14:textId="3C5A9D8E" w:rsidR="00AB4B35" w:rsidRDefault="00AB4B35" w:rsidP="002C35D4">
            <w:pPr>
              <w:pStyle w:val="ListParagraph"/>
              <w:ind w:left="0"/>
            </w:pPr>
            <w:r>
              <w:t xml:space="preserve">400 </w:t>
            </w:r>
            <w:r>
              <w:t>milliseconds</w:t>
            </w:r>
          </w:p>
        </w:tc>
        <w:tc>
          <w:tcPr>
            <w:tcW w:w="2626" w:type="dxa"/>
          </w:tcPr>
          <w:p w14:paraId="0B62E33E" w14:textId="77CB36D5" w:rsidR="00AB4B35" w:rsidRDefault="00AB4B35" w:rsidP="002C35D4">
            <w:pPr>
              <w:pStyle w:val="ListParagraph"/>
              <w:ind w:left="0"/>
            </w:pPr>
            <w:r>
              <w:t>6</w:t>
            </w:r>
            <w:r>
              <w:t>3</w:t>
            </w:r>
            <w:r>
              <w:t xml:space="preserve"> milliseconds</w:t>
            </w:r>
          </w:p>
        </w:tc>
      </w:tr>
    </w:tbl>
    <w:p w14:paraId="73918EB7" w14:textId="77777777" w:rsidR="00A61EA6" w:rsidRDefault="00A61EA6" w:rsidP="001F4189">
      <w:pPr>
        <w:pStyle w:val="ListParagraph"/>
      </w:pPr>
    </w:p>
    <w:p w14:paraId="17CB80FE" w14:textId="4E083A13" w:rsidR="001F4189" w:rsidRDefault="00A83CFD" w:rsidP="00A61EA6">
      <w:pPr>
        <w:pStyle w:val="ListParagraph"/>
        <w:ind w:left="0"/>
      </w:pPr>
      <w:r>
        <w:t>The results shown In the above tables summarize that the A* based on heuristic is the best performer in all aspects. It also shows that BFS performs better than that of DFS in memory and execution time. This is because the solutions are shallow</w:t>
      </w:r>
      <w:r w:rsidR="00B504EA">
        <w:t>, the branching factor is less</w:t>
      </w:r>
      <w:bookmarkStart w:id="0" w:name="_GoBack"/>
      <w:bookmarkEnd w:id="0"/>
      <w:r>
        <w:t xml:space="preserve"> and hence BFS ends up using less memory. </w:t>
      </w:r>
    </w:p>
    <w:p w14:paraId="75205056" w14:textId="77777777" w:rsidR="001F4189" w:rsidRDefault="001F4189" w:rsidP="001F4189">
      <w:pPr>
        <w:pStyle w:val="ListParagraph"/>
      </w:pPr>
    </w:p>
    <w:p w14:paraId="48A3FC68" w14:textId="4276A055" w:rsidR="001F4189" w:rsidRDefault="001F4189" w:rsidP="001F4189">
      <w:pPr>
        <w:pStyle w:val="Heading1"/>
      </w:pPr>
      <w:r>
        <w:t>Question 5</w:t>
      </w:r>
    </w:p>
    <w:p w14:paraId="490AE817" w14:textId="65DC9F68" w:rsidR="001F4189" w:rsidRDefault="001F4189" w:rsidP="001F4189">
      <w:r>
        <w:t>The heuristic chosen here is “Misplaced Tiles”</w:t>
      </w:r>
      <w:r w:rsidR="00B9438B">
        <w:t xml:space="preserve">. This is basically keeping count of the number of misplaced tiles as compared to that of the Goal state. The heuristic is implemented by attaching a priority to the nodes, so that instead of random or in-order selection of next node to be explored, the AI now selects based on priority. The heuristic calculates the number of tiles that are misplaced (how close is the current state to that of the goal state) and assigns this as priority to the nodes that need to be explored. </w:t>
      </w:r>
    </w:p>
    <w:p w14:paraId="71FF2FE0" w14:textId="393015DB" w:rsidR="00B9438B" w:rsidRDefault="00B9438B" w:rsidP="001F4189">
      <w:r>
        <w:t>This efficiently prunes the search tree, reducing the number of nodes to be explored; which reduces memory, and also makes better choices of next node to be explored; which leads us to the solution faster.</w:t>
      </w:r>
    </w:p>
    <w:p w14:paraId="2DC6A837" w14:textId="5557EB4E" w:rsidR="00B9438B" w:rsidRPr="001F4189" w:rsidRDefault="00A61EA6" w:rsidP="001F4189">
      <w:r>
        <w:t>Since, the heuristic function simply calculates the closeness of the state to the goal state by the number of tiles misplaced it never over estimates the cost to the goal. Since this heuristic function never over estimates the cost of reaching the goal, it is an admissible heuristic function.</w:t>
      </w:r>
    </w:p>
    <w:p w14:paraId="3469E384" w14:textId="1E899EE9" w:rsidR="00B83A77" w:rsidRDefault="00B83A77" w:rsidP="00A61EA6"/>
    <w:p w14:paraId="06AF5AF5" w14:textId="2DB4C36F" w:rsidR="00A61EA6" w:rsidRDefault="00A61EA6" w:rsidP="00A61EA6">
      <w:pPr>
        <w:pStyle w:val="Heading1"/>
      </w:pPr>
      <w:r>
        <w:lastRenderedPageBreak/>
        <w:t>Question 6</w:t>
      </w:r>
    </w:p>
    <w:p w14:paraId="6CA086BD" w14:textId="7B42D592" w:rsidR="004D4A70" w:rsidRDefault="004D4A70" w:rsidP="004D4A70">
      <w:r>
        <w:t xml:space="preserve">The knowledge representation for this AI involves representing the game state similar to that of actual play. The </w:t>
      </w:r>
      <w:r w:rsidR="00E25EFF">
        <w:t xml:space="preserve">game states are the position of the numbers in each index. The </w:t>
      </w:r>
      <w:r w:rsidR="00B504EA">
        <w:t xml:space="preserve">empty tile is represented by 0. The agent choice is to decide where to move the empty tile next. This choice is done by checking the neighbors of the empty tile for legal moves of UP/DOWN/LEFT/RIGHT. If it is a legal move, then the move is performed and its implications are calculated and followed upon, otherwise an alternative move is chosen. </w:t>
      </w:r>
    </w:p>
    <w:p w14:paraId="75593264" w14:textId="5FCF4056" w:rsidR="00B504EA" w:rsidRPr="004D4A70" w:rsidRDefault="00B504EA" w:rsidP="004D4A70">
      <w:r>
        <w:t xml:space="preserve">This representation is as close to the actual game as possible and the game play is also similar to that of actual play and rules. It is compact, natural and maintainable. It also holds all information required to solve the problem. </w:t>
      </w:r>
    </w:p>
    <w:p w14:paraId="20A21FEC" w14:textId="77777777" w:rsidR="00A61EA6" w:rsidRDefault="00A61EA6" w:rsidP="00A61EA6"/>
    <w:sectPr w:rsidR="00A61EA6">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B4304" w14:textId="77777777" w:rsidR="00817B9F" w:rsidRDefault="00817B9F">
      <w:pPr>
        <w:spacing w:after="0" w:line="240" w:lineRule="auto"/>
      </w:pPr>
      <w:r>
        <w:separator/>
      </w:r>
    </w:p>
  </w:endnote>
  <w:endnote w:type="continuationSeparator" w:id="0">
    <w:p w14:paraId="4AB351F0" w14:textId="77777777" w:rsidR="00817B9F" w:rsidRDefault="00817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1C1BBFB3" w14:textId="77777777" w:rsidR="009B5781" w:rsidRDefault="00817B9F">
        <w:r>
          <w:fldChar w:fldCharType="begin"/>
        </w:r>
        <w:r>
          <w:instrText xml:space="preserve"> PAGE   \* MERGEFORMAT </w:instrText>
        </w:r>
        <w:r>
          <w:fldChar w:fldCharType="separate"/>
        </w:r>
        <w:r w:rsidR="00B504EA">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B9E2E" w14:textId="77777777" w:rsidR="00817B9F" w:rsidRDefault="00817B9F">
      <w:pPr>
        <w:spacing w:after="0" w:line="240" w:lineRule="auto"/>
      </w:pPr>
      <w:r>
        <w:separator/>
      </w:r>
    </w:p>
  </w:footnote>
  <w:footnote w:type="continuationSeparator" w:id="0">
    <w:p w14:paraId="70CC1898" w14:textId="77777777" w:rsidR="00817B9F" w:rsidRDefault="00817B9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750A52"/>
    <w:multiLevelType w:val="hybridMultilevel"/>
    <w:tmpl w:val="17C086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16A"/>
    <w:rsid w:val="0019644D"/>
    <w:rsid w:val="001F4189"/>
    <w:rsid w:val="002F26D2"/>
    <w:rsid w:val="004D4A70"/>
    <w:rsid w:val="007A1A03"/>
    <w:rsid w:val="00811A60"/>
    <w:rsid w:val="00817B9F"/>
    <w:rsid w:val="009B5781"/>
    <w:rsid w:val="00A61EA6"/>
    <w:rsid w:val="00A83CFD"/>
    <w:rsid w:val="00AB4B35"/>
    <w:rsid w:val="00AD716A"/>
    <w:rsid w:val="00B504EA"/>
    <w:rsid w:val="00B83A77"/>
    <w:rsid w:val="00B9438B"/>
    <w:rsid w:val="00CF6F75"/>
    <w:rsid w:val="00DB5995"/>
    <w:rsid w:val="00E25EFF"/>
    <w:rsid w:val="00F17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9C2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995"/>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DB5995"/>
    <w:pPr>
      <w:ind w:left="720"/>
      <w:contextualSpacing/>
    </w:pPr>
  </w:style>
  <w:style w:type="table" w:styleId="TableGrid">
    <w:name w:val="Table Grid"/>
    <w:basedOn w:val="TableNormal"/>
    <w:uiPriority w:val="39"/>
    <w:rsid w:val="00DB5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ishikanth/Library/Containers/com.microsoft.Word/Data/Library/Caches/1033/TM10002069/Write%20a%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87"/>
    <w:rsid w:val="005A3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29BF689B907947B93541F4BA95B45C">
    <w:name w:val="5729BF689B907947B93541F4BA95B45C"/>
  </w:style>
  <w:style w:type="paragraph" w:customStyle="1" w:styleId="A0EC75DF9BCD3740BEBF527A7F0898C3">
    <w:name w:val="A0EC75DF9BCD3740BEBF527A7F0898C3"/>
  </w:style>
  <w:style w:type="paragraph" w:customStyle="1" w:styleId="E5296220A4D6C645A9D3D5094CEB74E6">
    <w:name w:val="E5296220A4D6C645A9D3D5094CEB74E6"/>
  </w:style>
  <w:style w:type="paragraph" w:customStyle="1" w:styleId="20C263C34324954BADDC635EE2F3F793">
    <w:name w:val="20C263C34324954BADDC635EE2F3F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51</TotalTime>
  <Pages>3</Pages>
  <Words>488</Words>
  <Characters>2787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Rishikanth Chandrasekaran</dc:creator>
  <cp:keywords/>
  <dc:description/>
  <cp:lastModifiedBy>Rishikanth Chandrasekaran</cp:lastModifiedBy>
  <cp:revision>9</cp:revision>
  <dcterms:created xsi:type="dcterms:W3CDTF">2016-06-07T01:25:00Z</dcterms:created>
  <dcterms:modified xsi:type="dcterms:W3CDTF">2016-06-07T05:34:00Z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